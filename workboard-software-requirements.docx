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E648" w14:textId="3C0BC86E" w:rsidR="004A51A0" w:rsidRDefault="00B60498" w:rsidP="00B60498">
      <w:pPr>
        <w:pStyle w:val="Heading1"/>
      </w:pPr>
      <w:proofErr w:type="spellStart"/>
      <w:r>
        <w:t>WorkBoard</w:t>
      </w:r>
      <w:proofErr w:type="spellEnd"/>
      <w:r>
        <w:t xml:space="preserve"> Software Requirements</w:t>
      </w:r>
    </w:p>
    <w:p w14:paraId="2B150572" w14:textId="77777777" w:rsidR="00B60498" w:rsidRPr="00B60498" w:rsidRDefault="00B60498" w:rsidP="00B60498"/>
    <w:sectPr w:rsidR="00B60498" w:rsidRPr="00B6049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036E" w14:textId="77777777" w:rsidR="008C273E" w:rsidRDefault="008C273E">
      <w:r>
        <w:separator/>
      </w:r>
    </w:p>
    <w:p w14:paraId="17298202" w14:textId="77777777" w:rsidR="008C273E" w:rsidRDefault="008C273E"/>
  </w:endnote>
  <w:endnote w:type="continuationSeparator" w:id="0">
    <w:p w14:paraId="307861E4" w14:textId="77777777" w:rsidR="008C273E" w:rsidRDefault="008C273E">
      <w:r>
        <w:continuationSeparator/>
      </w:r>
    </w:p>
    <w:p w14:paraId="15502CFD" w14:textId="77777777" w:rsidR="008C273E" w:rsidRDefault="008C27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C58E7" w14:textId="77777777" w:rsidR="004A51A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7370" w14:textId="77777777" w:rsidR="008C273E" w:rsidRDefault="008C273E">
      <w:r>
        <w:separator/>
      </w:r>
    </w:p>
    <w:p w14:paraId="60744855" w14:textId="77777777" w:rsidR="008C273E" w:rsidRDefault="008C273E"/>
  </w:footnote>
  <w:footnote w:type="continuationSeparator" w:id="0">
    <w:p w14:paraId="0E03D54F" w14:textId="77777777" w:rsidR="008C273E" w:rsidRDefault="008C273E">
      <w:r>
        <w:continuationSeparator/>
      </w:r>
    </w:p>
    <w:p w14:paraId="441AF969" w14:textId="77777777" w:rsidR="008C273E" w:rsidRDefault="008C27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5447">
    <w:abstractNumId w:val="1"/>
  </w:num>
  <w:num w:numId="2" w16cid:durableId="369569849">
    <w:abstractNumId w:val="0"/>
  </w:num>
  <w:num w:numId="3" w16cid:durableId="1669019657">
    <w:abstractNumId w:val="2"/>
  </w:num>
  <w:num w:numId="4" w16cid:durableId="1302924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98"/>
    <w:rsid w:val="004A51A0"/>
    <w:rsid w:val="008C273E"/>
    <w:rsid w:val="00B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B401A"/>
  <w15:chartTrackingRefBased/>
  <w15:docId w15:val="{955F189E-BD9D-044C-9F00-173DD780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in/Library/Containers/com.microsoft.Word/Data/Library/Application%20Support/Microsoft/Office/16.0/DTS/en-US%7b1767B254-9B58-3146-921E-91351D1269B4%7d/%7bBB2155FD-0BAD-2545-8814-A3229ADB0F0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Darren Finch</cp:lastModifiedBy>
  <cp:revision>1</cp:revision>
  <dcterms:created xsi:type="dcterms:W3CDTF">2022-07-29T13:48:00Z</dcterms:created>
  <dcterms:modified xsi:type="dcterms:W3CDTF">2022-07-29T13:53:00Z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